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7C" w:rsidRDefault="00BF6B7C" w:rsidP="003A64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Для участі в літній школі, просимо Вас </w:t>
      </w:r>
      <w:r>
        <w:rPr>
          <w:rFonts w:ascii="Arial" w:hAnsi="Arial" w:cs="Arial"/>
          <w:b/>
          <w:bCs/>
          <w:color w:val="000000"/>
        </w:rPr>
        <w:t>до 31 травня 2018 року</w:t>
      </w:r>
      <w:r>
        <w:rPr>
          <w:rFonts w:ascii="Arial" w:hAnsi="Arial" w:cs="Arial"/>
          <w:color w:val="000000"/>
        </w:rPr>
        <w:t xml:space="preserve"> зробити таке:</w:t>
      </w:r>
    </w:p>
    <w:p w:rsidR="00BF6B7C" w:rsidRDefault="00BF6B7C" w:rsidP="003A64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Виконати лінгвістичний тест.</w:t>
      </w:r>
    </w:p>
    <w:p w:rsidR="00BF6B7C" w:rsidRDefault="00BF6B7C" w:rsidP="003A64C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Відкрийте 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лінгвістичний тест</w:t>
        </w:r>
      </w:hyperlink>
      <w:r>
        <w:rPr>
          <w:rFonts w:ascii="Arial" w:hAnsi="Arial" w:cs="Arial"/>
          <w:color w:val="000000"/>
        </w:rPr>
        <w:t>.</w:t>
      </w:r>
    </w:p>
    <w:p w:rsidR="00BF6B7C" w:rsidRDefault="00BF6B7C" w:rsidP="003A64C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Зробіть копію тесту для себе через </w:t>
      </w:r>
      <w:r>
        <w:rPr>
          <w:rFonts w:ascii="Arial" w:hAnsi="Arial" w:cs="Arial"/>
          <w:i/>
          <w:iCs/>
          <w:color w:val="000000"/>
        </w:rPr>
        <w:t>File-&gt; Make a copy…</w:t>
      </w:r>
    </w:p>
    <w:p w:rsidR="00BF6B7C" w:rsidRDefault="00BF6B7C" w:rsidP="003A64C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Виконайте завдання тесту.</w:t>
      </w:r>
    </w:p>
    <w:p w:rsidR="00BF6B7C" w:rsidRDefault="00BF6B7C" w:rsidP="003A64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Виконати завдання з програмування на мові Python 3 в середовищі HackerRank.</w:t>
      </w:r>
    </w:p>
    <w:p w:rsidR="00BF6B7C" w:rsidRDefault="00BF6B7C" w:rsidP="003A64C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Перейдіть за </w:t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посиланням</w:t>
        </w:r>
      </w:hyperlink>
      <w:r>
        <w:rPr>
          <w:rFonts w:ascii="Arial" w:hAnsi="Arial" w:cs="Arial"/>
          <w:color w:val="000000"/>
        </w:rPr>
        <w:t>. Якщо Ви раніше не користувалися HackerRank, Вам потрібно буде зареєструватися.</w:t>
      </w:r>
    </w:p>
    <w:p w:rsidR="00BF6B7C" w:rsidRDefault="00BF6B7C" w:rsidP="003A64C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Зверніть увагу, що у вас є дві години на виконання двох завдань. Відлік почнеться автоматично, а після завершення часу ваш результат автоматично збережеться як кінцевий.</w:t>
      </w:r>
    </w:p>
    <w:p w:rsidR="00BF6B7C" w:rsidRDefault="00BF6B7C" w:rsidP="003A64CD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Будь ласка, забезпечте собі доступ до Інтернету на час виконання завдання.</w:t>
      </w:r>
    </w:p>
    <w:p w:rsidR="00BF6B7C" w:rsidRDefault="00BF6B7C" w:rsidP="003A64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Написати мотиваційного листа англійською мовою: чим Вас зацікавила ця літня школа і як вона допоможе Вам у Вашому професійному розвитку.</w:t>
      </w:r>
    </w:p>
    <w:p w:rsidR="00BF6B7C" w:rsidRDefault="00BF6B7C" w:rsidP="003A64C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Підготувати своє резюме англійською мовою.</w:t>
      </w:r>
    </w:p>
    <w:p w:rsidR="00BF6B7C" w:rsidRDefault="00BF6B7C" w:rsidP="003A64CD">
      <w:pPr>
        <w:rPr>
          <w:rFonts w:ascii="Arial" w:hAnsi="Arial" w:cs="Arial"/>
          <w:color w:val="222222"/>
        </w:rPr>
      </w:pPr>
    </w:p>
    <w:p w:rsidR="00BF6B7C" w:rsidRDefault="00BF6B7C" w:rsidP="003A64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Ваш розв’язок до завдання з програмування ми отримаємо автоматично. Лінгвістичний тест, мотиваційний лист та резюме потрібно надіслати на скриньку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i/>
            <w:iCs/>
            <w:color w:val="1155CC"/>
          </w:rPr>
          <w:t>cl.summer.school@grammarly.com</w:t>
        </w:r>
      </w:hyperlink>
      <w:r>
        <w:rPr>
          <w:rFonts w:ascii="Arial" w:hAnsi="Arial" w:cs="Arial"/>
          <w:b/>
          <w:bCs/>
          <w:i/>
          <w:iCs/>
          <w:color w:val="000000"/>
        </w:rPr>
        <w:t xml:space="preserve"> (або дати посилання на документи онлайн, або прикріпити їх).</w:t>
      </w:r>
    </w:p>
    <w:p w:rsidR="00BF6B7C" w:rsidRDefault="00BF6B7C" w:rsidP="003A64CD">
      <w:pPr>
        <w:rPr>
          <w:rFonts w:ascii="Arial" w:hAnsi="Arial" w:cs="Arial"/>
          <w:color w:val="222222"/>
        </w:rPr>
      </w:pPr>
    </w:p>
    <w:p w:rsidR="00BF6B7C" w:rsidRDefault="00BF6B7C" w:rsidP="003A64C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i/>
          <w:iCs/>
          <w:color w:val="000000"/>
        </w:rPr>
        <w:t>Нагадуємо, що школа денна і відбуватиметься з 9 по 14 липня в офісі Grammarly (м. Київ). Дистанційне навчання не передбачене.</w:t>
      </w:r>
    </w:p>
    <w:p w:rsidR="00BF6B7C" w:rsidRDefault="00BF6B7C" w:rsidP="003A64CD">
      <w:pPr>
        <w:rPr>
          <w:rFonts w:ascii="Arial" w:hAnsi="Arial" w:cs="Arial"/>
          <w:color w:val="222222"/>
        </w:rPr>
      </w:pPr>
    </w:p>
    <w:p w:rsidR="00BF6B7C" w:rsidRDefault="00BF6B7C" w:rsidP="003A64CD">
      <w:pPr>
        <w:pStyle w:val="NormalWeb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 xml:space="preserve">Відповідь про результати тестів Ви отримаєте в період </w:t>
      </w:r>
      <w:r>
        <w:rPr>
          <w:rFonts w:ascii="Arial" w:hAnsi="Arial" w:cs="Arial"/>
          <w:b/>
          <w:bCs/>
          <w:color w:val="000000"/>
        </w:rPr>
        <w:t>з 1 по 14 червня</w:t>
      </w:r>
      <w:r>
        <w:rPr>
          <w:rFonts w:ascii="Arial" w:hAnsi="Arial" w:cs="Arial"/>
          <w:color w:val="000000"/>
        </w:rPr>
        <w:t xml:space="preserve">. Надсилайте Ваші запитання на скриньку </w:t>
      </w:r>
      <w:hyperlink r:id="rId8" w:tgtFrame="_blank" w:history="1">
        <w:r>
          <w:rPr>
            <w:rStyle w:val="Hyperlink"/>
            <w:rFonts w:ascii="Arial" w:hAnsi="Arial" w:cs="Arial"/>
            <w:color w:val="1155CC"/>
          </w:rPr>
          <w:t>cl.summer.school@grammarly.com</w:t>
        </w:r>
      </w:hyperlink>
      <w:r>
        <w:rPr>
          <w:rFonts w:ascii="Arial" w:hAnsi="Arial" w:cs="Arial"/>
          <w:color w:val="000000"/>
        </w:rPr>
        <w:t>.</w:t>
      </w:r>
    </w:p>
    <w:p w:rsidR="00BF6B7C" w:rsidRDefault="00BF6B7C" w:rsidP="003A64CD">
      <w:pPr>
        <w:rPr>
          <w:rFonts w:ascii="Arial" w:hAnsi="Arial" w:cs="Arial"/>
          <w:color w:val="222222"/>
        </w:rPr>
      </w:pPr>
    </w:p>
    <w:p w:rsidR="00BF6B7C" w:rsidRPr="003A64CD" w:rsidRDefault="00BF6B7C" w:rsidP="003A64CD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lang w:val="en-GB"/>
        </w:rPr>
      </w:pPr>
      <w:r>
        <w:rPr>
          <w:rFonts w:ascii="Arial" w:hAnsi="Arial" w:cs="Arial"/>
          <w:color w:val="000000"/>
        </w:rPr>
        <w:t>З</w:t>
      </w:r>
      <w:r w:rsidRPr="003A64CD">
        <w:rPr>
          <w:rFonts w:ascii="Arial" w:hAnsi="Arial" w:cs="Arial"/>
          <w:color w:val="000000"/>
          <w:lang w:val="en-GB"/>
        </w:rPr>
        <w:t xml:space="preserve"> </w:t>
      </w:r>
      <w:r>
        <w:rPr>
          <w:rFonts w:ascii="Arial" w:hAnsi="Arial" w:cs="Arial"/>
          <w:color w:val="000000"/>
        </w:rPr>
        <w:t>повагою</w:t>
      </w:r>
    </w:p>
    <w:p w:rsidR="00BF6B7C" w:rsidRPr="003A64CD" w:rsidRDefault="00BF6B7C" w:rsidP="003A64CD">
      <w:pPr>
        <w:pStyle w:val="NormalWeb"/>
        <w:spacing w:before="0" w:beforeAutospacing="0" w:after="0" w:afterAutospacing="0"/>
        <w:rPr>
          <w:rFonts w:ascii="Arial" w:hAnsi="Arial" w:cs="Arial"/>
          <w:color w:val="222222"/>
          <w:lang w:val="en-GB"/>
        </w:rPr>
      </w:pPr>
      <w:r w:rsidRPr="003A64CD">
        <w:rPr>
          <w:rFonts w:ascii="Arial" w:hAnsi="Arial" w:cs="Arial"/>
          <w:color w:val="000000"/>
          <w:lang w:val="en-GB"/>
        </w:rPr>
        <w:t>Grammarly CompLing Summer School</w:t>
      </w:r>
    </w:p>
    <w:p w:rsidR="00BF6B7C" w:rsidRPr="003A64CD" w:rsidRDefault="00BF6B7C">
      <w:pPr>
        <w:rPr>
          <w:lang w:val="en-GB"/>
        </w:rPr>
      </w:pPr>
    </w:p>
    <w:sectPr w:rsidR="00BF6B7C" w:rsidRPr="003A64CD" w:rsidSect="00BF6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6289B"/>
    <w:multiLevelType w:val="multilevel"/>
    <w:tmpl w:val="D6D43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4CD"/>
    <w:rsid w:val="003A64CD"/>
    <w:rsid w:val="00BF6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A64C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3A64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799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.summer.school@grammarl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l.summer.school@grammarl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r.gs/complingtest" TargetMode="External"/><Relationship Id="rId5" Type="http://schemas.openxmlformats.org/officeDocument/2006/relationships/hyperlink" Target="https://docs.google.com/document/d/1a26WfMrZ8dv0OuRMDjZNdmOihBUreqt1g8Ubzmnj00I/edit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251</Words>
  <Characters>1436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участі в літній школі, просимо Вас до 31 травня 2018 року зробити таке:</dc:title>
  <dc:subject/>
  <dc:creator>master</dc:creator>
  <cp:keywords/>
  <dc:description/>
  <cp:lastModifiedBy>master</cp:lastModifiedBy>
  <cp:revision>2</cp:revision>
  <dcterms:created xsi:type="dcterms:W3CDTF">2018-05-16T22:02:00Z</dcterms:created>
  <dcterms:modified xsi:type="dcterms:W3CDTF">2018-05-16T22:02:00Z</dcterms:modified>
</cp:coreProperties>
</file>